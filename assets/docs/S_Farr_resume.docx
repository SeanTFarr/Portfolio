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43746039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0B44A01D" w14:textId="317F8721" w:rsidR="00692703" w:rsidRPr="00CF1A49" w:rsidRDefault="001F0354" w:rsidP="00913946">
            <w:pPr>
              <w:pStyle w:val="Title"/>
            </w:pPr>
            <w:r>
              <w:t>Sean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Farr</w:t>
            </w:r>
          </w:p>
          <w:p w14:paraId="62BF226B" w14:textId="6BB5ED9A" w:rsidR="00692703" w:rsidRPr="00CF1A49" w:rsidRDefault="001F0354" w:rsidP="00913946">
            <w:pPr>
              <w:pStyle w:val="ContactInfo"/>
              <w:contextualSpacing w:val="0"/>
            </w:pPr>
            <w:r>
              <w:t>17014 Dennis Road, Lutz, FL 33558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F98956FCEF7450DA98A868A767268B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813-919-1422</w:t>
            </w:r>
          </w:p>
          <w:p w14:paraId="59985150" w14:textId="5BAA63CB" w:rsidR="00692703" w:rsidRPr="00CF1A49" w:rsidRDefault="001F0354" w:rsidP="00913946">
            <w:pPr>
              <w:pStyle w:val="ContactInfoEmphasis"/>
              <w:contextualSpacing w:val="0"/>
            </w:pPr>
            <w:r>
              <w:t>Seantf68@gmail.com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7C6B5E2F95834534AD63DBC680CB24A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26103A6FECB845E3BB5D6E2BF72E60E4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LinkedIn Profile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A7C77F1CC2F4617AC2AEB33E6007F3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Twitter/blog/portfolio:"/>
                <w:tag w:val="Enter Twitter/blog/portfolio:"/>
                <w:id w:val="-219367353"/>
                <w:placeholder>
                  <w:docPart w:val="2C4D46CFBC164AC1BA21E2A444BAE628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Twitter/Blog/Portfolio</w:t>
                </w:r>
              </w:sdtContent>
            </w:sdt>
          </w:p>
        </w:tc>
      </w:tr>
      <w:tr w:rsidR="009571D8" w:rsidRPr="00CF1A49" w14:paraId="2290C2EB" w14:textId="77777777" w:rsidTr="00692703">
        <w:tc>
          <w:tcPr>
            <w:tcW w:w="9360" w:type="dxa"/>
            <w:tcMar>
              <w:top w:w="432" w:type="dxa"/>
            </w:tcMar>
          </w:tcPr>
          <w:p w14:paraId="629C55B4" w14:textId="7B467DE2" w:rsidR="001755A8" w:rsidRPr="00CF1A49" w:rsidRDefault="00604A0F" w:rsidP="00913946">
            <w:pPr>
              <w:contextualSpacing w:val="0"/>
            </w:pPr>
            <w:r w:rsidRPr="00604A0F">
              <w:t xml:space="preserve">Data analyst with a background in business management and customer service with skills in Excel, VBA, Python, </w:t>
            </w:r>
            <w:proofErr w:type="spellStart"/>
            <w:r w:rsidRPr="00604A0F">
              <w:t>Javascript</w:t>
            </w:r>
            <w:proofErr w:type="spellEnd"/>
            <w:r w:rsidRPr="00604A0F">
              <w:t>, Tableau, and SQL from University of Central Florida’s data analytics boot camp. Loves opportunities to learn processes, gain understanding of how they work, then refactor them to ultimately deliver a world class customer experience</w:t>
            </w:r>
          </w:p>
        </w:tc>
      </w:tr>
    </w:tbl>
    <w:p w14:paraId="269273C2" w14:textId="77777777" w:rsidR="004E01EB" w:rsidRPr="00CF1A49" w:rsidRDefault="00DA1A57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2E33572569D40C588ADB204C6D0DA0A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B135D4B" w14:textId="77777777" w:rsidTr="00D66A52">
        <w:tc>
          <w:tcPr>
            <w:tcW w:w="9355" w:type="dxa"/>
          </w:tcPr>
          <w:p w14:paraId="5B6FB0C4" w14:textId="7A07516A" w:rsidR="001D0BF1" w:rsidRPr="00CF1A49" w:rsidRDefault="00DA1A57" w:rsidP="001D0BF1">
            <w:pPr>
              <w:pStyle w:val="Heading3"/>
              <w:contextualSpacing w:val="0"/>
              <w:outlineLvl w:val="2"/>
            </w:pPr>
            <w:sdt>
              <w:sdtPr>
                <w:alias w:val="Enter date from for company 1: "/>
                <w:tag w:val="Enter date from for company 1: "/>
                <w:id w:val="47496943"/>
                <w:placeholder>
                  <w:docPart w:val="F30A9D0196E64AF783F59FE27FA81E21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Date</w:t>
                </w:r>
                <w:r w:rsidR="00416B25" w:rsidRPr="00CF1A49">
                  <w:t>s</w:t>
                </w:r>
                <w:r w:rsidR="001D0BF1" w:rsidRPr="00CF1A49">
                  <w:t xml:space="preserve"> From</w:t>
                </w:r>
              </w:sdtContent>
            </w:sdt>
            <w:r w:rsidR="001D0BF1" w:rsidRPr="00CF1A49">
              <w:t xml:space="preserve"> –</w:t>
            </w:r>
            <w:r w:rsidR="00604A0F">
              <w:t xml:space="preserve">January 2020 </w:t>
            </w:r>
            <w:sdt>
              <w:sdtPr>
                <w:alias w:val="Enter date to for company 1: "/>
                <w:tag w:val="Enter date to for company 1: "/>
                <w:id w:val="182949357"/>
                <w:placeholder>
                  <w:docPart w:val="4DA18E6CE66048AC8B9F0AD0BF8403E9"/>
                </w:placeholder>
                <w:temporary/>
                <w:showingPlcHdr/>
                <w15:appearance w15:val="hidden"/>
              </w:sdtPr>
              <w:sdtEndPr/>
              <w:sdtContent>
                <w:r w:rsidR="001D0BF1" w:rsidRPr="00CF1A49">
                  <w:t>To</w:t>
                </w:r>
              </w:sdtContent>
            </w:sdt>
            <w:r w:rsidR="00604A0F">
              <w:t xml:space="preserve"> Present</w:t>
            </w:r>
          </w:p>
          <w:p w14:paraId="66DD407E" w14:textId="731CFC79" w:rsidR="001D0BF1" w:rsidRPr="00CF1A49" w:rsidRDefault="007D7885" w:rsidP="001D0BF1">
            <w:pPr>
              <w:pStyle w:val="Heading2"/>
              <w:contextualSpacing w:val="0"/>
              <w:outlineLvl w:val="1"/>
            </w:pPr>
            <w:r>
              <w:t>Service support operations assistant Manager</w:t>
            </w:r>
            <w:r w:rsidR="001D0BF1" w:rsidRPr="00CF1A49">
              <w:t xml:space="preserve">, </w:t>
            </w:r>
            <w:r w:rsidR="00873A02">
              <w:rPr>
                <w:rStyle w:val="SubtleReference"/>
              </w:rPr>
              <w:t>Lazydays RV</w:t>
            </w:r>
          </w:p>
          <w:p w14:paraId="59FAE55F" w14:textId="3A0E96DB" w:rsidR="00604A0F" w:rsidRDefault="00604A0F" w:rsidP="001D0BF1">
            <w:pPr>
              <w:contextualSpacing w:val="0"/>
            </w:pPr>
          </w:p>
          <w:p w14:paraId="5CBE34C9" w14:textId="77777777" w:rsidR="007D7885" w:rsidRDefault="007D7885" w:rsidP="001D0BF1">
            <w:pPr>
              <w:contextualSpacing w:val="0"/>
            </w:pPr>
          </w:p>
          <w:p w14:paraId="51001430" w14:textId="4741CD27" w:rsidR="00604A0F" w:rsidRPr="00CF1A49" w:rsidRDefault="00604A0F" w:rsidP="001D0BF1">
            <w:pPr>
              <w:contextualSpacing w:val="0"/>
            </w:pPr>
          </w:p>
        </w:tc>
      </w:tr>
      <w:tr w:rsidR="00604A0F" w:rsidRPr="00CF1A49" w14:paraId="02D33C13" w14:textId="77777777" w:rsidTr="00D66A52">
        <w:tc>
          <w:tcPr>
            <w:tcW w:w="9355" w:type="dxa"/>
          </w:tcPr>
          <w:p w14:paraId="3B23F8E4" w14:textId="005551F2" w:rsidR="00604A0F" w:rsidRPr="00CF1A49" w:rsidRDefault="00604A0F" w:rsidP="00604A0F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-110668472"/>
                <w:placeholder>
                  <w:docPart w:val="63C63306C2D64271B6FBE7847E138C12"/>
                </w:placeholder>
                <w:temporary/>
                <w:showingPlcHdr/>
                <w15:appearance w15:val="hidden"/>
              </w:sdtPr>
              <w:sdtContent>
                <w:r w:rsidRPr="00CF1A49">
                  <w:t>Dates From</w:t>
                </w:r>
              </w:sdtContent>
            </w:sdt>
            <w:r w:rsidRPr="00CF1A49">
              <w:t xml:space="preserve"> –</w:t>
            </w:r>
            <w:r>
              <w:t xml:space="preserve"> </w:t>
            </w:r>
            <w:r w:rsidR="00873A02">
              <w:t>January 2016</w:t>
            </w:r>
            <w:r w:rsidRPr="00CF1A49">
              <w:t xml:space="preserve"> </w:t>
            </w:r>
            <w:sdt>
              <w:sdtPr>
                <w:alias w:val="Enter date to for company 2: "/>
                <w:tag w:val="Enter date to for company 2: "/>
                <w:id w:val="-83613514"/>
                <w:placeholder>
                  <w:docPart w:val="140AFC7BF9FC4B56B978C4B9FE2F85E4"/>
                </w:placeholder>
                <w:temporary/>
                <w:showingPlcHdr/>
                <w15:appearance w15:val="hidden"/>
              </w:sdtPr>
              <w:sdtContent>
                <w:r w:rsidRPr="00CF1A49">
                  <w:t>To</w:t>
                </w:r>
              </w:sdtContent>
            </w:sdt>
            <w:r w:rsidR="00873A02">
              <w:t xml:space="preserve"> January 2020</w:t>
            </w:r>
          </w:p>
          <w:p w14:paraId="6E101D57" w14:textId="36C5941B" w:rsidR="00604A0F" w:rsidRPr="00CF1A49" w:rsidRDefault="00873A02" w:rsidP="00604A0F">
            <w:pPr>
              <w:pStyle w:val="Heading2"/>
              <w:contextualSpacing w:val="0"/>
              <w:outlineLvl w:val="1"/>
            </w:pPr>
            <w:r>
              <w:t>Cabinet &amp; glass Shop Manager</w:t>
            </w:r>
            <w:r w:rsidR="00604A0F" w:rsidRPr="00CF1A49">
              <w:t xml:space="preserve">, </w:t>
            </w:r>
            <w:r>
              <w:rPr>
                <w:rStyle w:val="SubtleReference"/>
              </w:rPr>
              <w:t>Lazydays RV</w:t>
            </w:r>
          </w:p>
          <w:sdt>
            <w:sdtPr>
              <w:alias w:val="Enter job details 2:"/>
              <w:tag w:val="Enter job details 2:"/>
              <w:id w:val="-1667709599"/>
              <w:placeholder>
                <w:docPart w:val="BED4572F3DBD4666B749FCAB7055AF4B"/>
              </w:placeholder>
              <w:temporary/>
              <w:showingPlcHdr/>
              <w15:appearance w15:val="hidden"/>
            </w:sdtPr>
            <w:sdtContent>
              <w:p w14:paraId="49F97A3C" w14:textId="7B427CA0" w:rsidR="00604A0F" w:rsidRDefault="00604A0F" w:rsidP="00604A0F">
                <w:pPr>
                  <w:pStyle w:val="Heading3"/>
                  <w:outlineLvl w:val="2"/>
                </w:pPr>
                <w:r w:rsidRPr="00CF1A49">
                  <w:t>Describe your responsibilities and achievements in terms of impact and results. Use examples, but keep it short.</w:t>
                </w:r>
              </w:p>
            </w:sdtContent>
          </w:sdt>
        </w:tc>
      </w:tr>
      <w:tr w:rsidR="00F61DF9" w:rsidRPr="00CF1A49" w14:paraId="7BDAF620" w14:textId="77777777" w:rsidTr="00F61DF9">
        <w:tc>
          <w:tcPr>
            <w:tcW w:w="9355" w:type="dxa"/>
            <w:tcMar>
              <w:top w:w="216" w:type="dxa"/>
            </w:tcMar>
          </w:tcPr>
          <w:p w14:paraId="00EEB049" w14:textId="7D7BD628" w:rsidR="00F61DF9" w:rsidRPr="00CF1A49" w:rsidRDefault="00DA1A57" w:rsidP="00F61DF9">
            <w:pPr>
              <w:pStyle w:val="Heading3"/>
              <w:contextualSpacing w:val="0"/>
              <w:outlineLvl w:val="2"/>
            </w:pPr>
            <w:sdt>
              <w:sdtPr>
                <w:alias w:val="Enter date from for company 2: "/>
                <w:tag w:val="Enter date from for company 2:"/>
                <w:id w:val="1784141449"/>
                <w:placeholder>
                  <w:docPart w:val="D6D99C27052E4855AD004DE4F73BF7D7"/>
                </w:placeholder>
                <w:temporary/>
                <w:showingPlcHdr/>
                <w15:appearance w15:val="hidden"/>
              </w:sdtPr>
              <w:sdtEndPr/>
              <w:sdtContent>
                <w:r w:rsidR="00F61DF9" w:rsidRPr="00CF1A49">
                  <w:t>Dates From</w:t>
                </w:r>
              </w:sdtContent>
            </w:sdt>
            <w:r w:rsidR="00F61DF9" w:rsidRPr="00CF1A49">
              <w:t xml:space="preserve"> –</w:t>
            </w:r>
            <w:r w:rsidR="00873A02">
              <w:t xml:space="preserve"> October 2011</w:t>
            </w:r>
            <w:r w:rsidR="00604A0F">
              <w:t xml:space="preserve"> </w:t>
            </w:r>
            <w:r w:rsidR="00873A02">
              <w:t>to january 2016</w:t>
            </w:r>
          </w:p>
          <w:p w14:paraId="37C0D5E8" w14:textId="0AE3137B" w:rsidR="00F61DF9" w:rsidRDefault="00873A02" w:rsidP="00F745B7">
            <w:pPr>
              <w:pStyle w:val="Heading2"/>
              <w:contextualSpacing w:val="0"/>
            </w:pPr>
            <w:r>
              <w:t>Cabinet shop manager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Lazydays RV</w:t>
            </w:r>
          </w:p>
        </w:tc>
      </w:tr>
      <w:tr w:rsidR="00604A0F" w:rsidRPr="00CF1A49" w14:paraId="26B9C685" w14:textId="77777777" w:rsidTr="00F61DF9">
        <w:tc>
          <w:tcPr>
            <w:tcW w:w="9355" w:type="dxa"/>
            <w:tcMar>
              <w:top w:w="216" w:type="dxa"/>
            </w:tcMar>
          </w:tcPr>
          <w:p w14:paraId="77A2418D" w14:textId="71A2248F" w:rsidR="00604A0F" w:rsidRDefault="00604A0F" w:rsidP="00F745B7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Education:"/>
        <w:tag w:val="Education:"/>
        <w:id w:val="-1908763273"/>
        <w:placeholder>
          <w:docPart w:val="12BC7E8335F94C9882172DC12D7C05FE"/>
        </w:placeholder>
        <w:temporary/>
        <w:showingPlcHdr/>
        <w15:appearance w15:val="hidden"/>
      </w:sdtPr>
      <w:sdtEndPr/>
      <w:sdtContent>
        <w:p w14:paraId="1A21297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37302C56" w14:textId="77777777" w:rsidTr="00D66A52">
        <w:tc>
          <w:tcPr>
            <w:tcW w:w="9355" w:type="dxa"/>
          </w:tcPr>
          <w:p w14:paraId="05401C7D" w14:textId="7FFDF6F6" w:rsidR="001D0BF1" w:rsidRPr="00CF1A49" w:rsidRDefault="00F745B7" w:rsidP="001D0BF1">
            <w:pPr>
              <w:pStyle w:val="Heading3"/>
              <w:contextualSpacing w:val="0"/>
              <w:outlineLvl w:val="2"/>
            </w:pPr>
            <w:r>
              <w:t>February 2022</w:t>
            </w:r>
          </w:p>
          <w:p w14:paraId="0791969E" w14:textId="4D76BAA4" w:rsidR="001D0BF1" w:rsidRPr="00CF1A49" w:rsidRDefault="00F745B7" w:rsidP="001D0BF1">
            <w:pPr>
              <w:pStyle w:val="Heading2"/>
              <w:contextualSpacing w:val="0"/>
              <w:outlineLvl w:val="1"/>
            </w:pPr>
            <w:r>
              <w:t>Data Analytics</w:t>
            </w:r>
            <w:r w:rsidR="001D0BF1" w:rsidRPr="00CF1A49">
              <w:t xml:space="preserve">, </w:t>
            </w:r>
            <w:r>
              <w:rPr>
                <w:b w:val="0"/>
              </w:rPr>
              <w:t>University of Central Florida</w:t>
            </w:r>
          </w:p>
          <w:sdt>
            <w:sdtPr>
              <w:alias w:val="Enter education details 1:"/>
              <w:tag w:val="Enter education details 1:"/>
              <w:id w:val="199909898"/>
              <w:placeholder>
                <w:docPart w:val="A9C5F48017174E9AA6EDB069073B70BB"/>
              </w:placeholder>
              <w:temporary/>
              <w:showingPlcHdr/>
              <w15:appearance w15:val="hidden"/>
            </w:sdtPr>
            <w:sdtEndPr/>
            <w:sdtContent>
              <w:p w14:paraId="774BEF81" w14:textId="77777777" w:rsidR="007538DC" w:rsidRPr="00CF1A49" w:rsidRDefault="001D0BF1" w:rsidP="007538DC">
                <w:pPr>
                  <w:contextualSpacing w:val="0"/>
                </w:pPr>
                <w:r w:rsidRPr="00CF1A49">
                  <w:t>It’s okay to brag about your GPA, awards, and honors. Feel free to summarize your coursework too.</w:t>
                </w:r>
              </w:p>
            </w:sdtContent>
          </w:sdt>
        </w:tc>
      </w:tr>
      <w:tr w:rsidR="00F61DF9" w:rsidRPr="00CF1A49" w14:paraId="2B33CFB0" w14:textId="77777777" w:rsidTr="00F61DF9">
        <w:tc>
          <w:tcPr>
            <w:tcW w:w="9355" w:type="dxa"/>
            <w:tcMar>
              <w:top w:w="216" w:type="dxa"/>
            </w:tcMar>
          </w:tcPr>
          <w:p w14:paraId="176C277E" w14:textId="69444190" w:rsidR="00F61DF9" w:rsidRDefault="00F61DF9" w:rsidP="00F745B7">
            <w:pPr>
              <w:pStyle w:val="Heading3"/>
              <w:contextualSpacing w:val="0"/>
            </w:pPr>
          </w:p>
        </w:tc>
      </w:tr>
    </w:tbl>
    <w:sdt>
      <w:sdtPr>
        <w:alias w:val="Skills:"/>
        <w:tag w:val="Skills:"/>
        <w:id w:val="-1392877668"/>
        <w:placeholder>
          <w:docPart w:val="4A40D2A9E6984D6F97AE8DC8B46596DE"/>
        </w:placeholder>
        <w:temporary/>
        <w:showingPlcHdr/>
        <w15:appearance w15:val="hidden"/>
      </w:sdtPr>
      <w:sdtEndPr/>
      <w:sdtContent>
        <w:p w14:paraId="7DB34E4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AC0B030" w14:textId="77777777" w:rsidTr="00CF1A49">
        <w:tc>
          <w:tcPr>
            <w:tcW w:w="4675" w:type="dxa"/>
          </w:tcPr>
          <w:p w14:paraId="62CEF499" w14:textId="7ED6F20B" w:rsidR="001E3120" w:rsidRPr="006E1507" w:rsidRDefault="00873A02" w:rsidP="006E1507">
            <w:pPr>
              <w:pStyle w:val="ListBullet"/>
              <w:contextualSpacing w:val="0"/>
            </w:pPr>
            <w:r>
              <w:t>P</w:t>
            </w:r>
            <w:r w:rsidRPr="00604A0F">
              <w:t>roficiency at assessing and implementing new processes to drive growth</w:t>
            </w:r>
          </w:p>
          <w:p w14:paraId="388A86B2" w14:textId="0629802E" w:rsidR="001F4E6D" w:rsidRPr="006E1507" w:rsidRDefault="00873A02" w:rsidP="006E1507">
            <w:pPr>
              <w:pStyle w:val="ListBullet"/>
              <w:contextualSpacing w:val="0"/>
            </w:pPr>
            <w:r>
              <w:t>E</w:t>
            </w:r>
            <w:r w:rsidRPr="00604A0F">
              <w:t>xceptional customer service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355E30D5" w14:textId="1ED3A6F9" w:rsidR="003A0632" w:rsidRPr="006E1507" w:rsidRDefault="00873A02" w:rsidP="006E1507">
            <w:pPr>
              <w:pStyle w:val="ListBullet"/>
              <w:contextualSpacing w:val="0"/>
            </w:pPr>
            <w:r>
              <w:t>S</w:t>
            </w:r>
            <w:r w:rsidRPr="00604A0F">
              <w:t>olid personnel management</w:t>
            </w:r>
          </w:p>
          <w:sdt>
            <w:sdtPr>
              <w:alias w:val="Enter skills 4:"/>
              <w:tag w:val="Enter skills 4:"/>
              <w:id w:val="-718748817"/>
              <w:placeholder>
                <w:docPart w:val="B7F490DF68584FB1B8415D478DB2831E"/>
              </w:placeholder>
              <w:temporary/>
              <w:showingPlcHdr/>
              <w15:appearance w15:val="hidden"/>
            </w:sdtPr>
            <w:sdtEndPr/>
            <w:sdtContent>
              <w:p w14:paraId="798430DE" w14:textId="77777777"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  <w:sdt>
            <w:sdtPr>
              <w:alias w:val="Enter skills 5:"/>
              <w:tag w:val="Enter skills 5:"/>
              <w:id w:val="-335767185"/>
              <w:placeholder>
                <w:docPart w:val="B440735C1C7A453EADD54C00AB8CFADA"/>
              </w:placeholder>
              <w:temporary/>
              <w:showingPlcHdr/>
              <w15:appearance w15:val="hidden"/>
            </w:sdtPr>
            <w:sdtEndPr/>
            <w:sdtContent>
              <w:p w14:paraId="5F53BE84" w14:textId="77777777" w:rsidR="001E3120" w:rsidRPr="006E1507" w:rsidRDefault="001E3120" w:rsidP="006E1507">
                <w:pPr>
                  <w:pStyle w:val="ListBullet"/>
                  <w:contextualSpacing w:val="0"/>
                </w:pPr>
                <w:r w:rsidRPr="006E1507">
                  <w:t>List one of your strengths</w:t>
                </w:r>
              </w:p>
            </w:sdtContent>
          </w:sdt>
        </w:tc>
      </w:tr>
    </w:tbl>
    <w:sdt>
      <w:sdtPr>
        <w:alias w:val="Activities:"/>
        <w:tag w:val="Activities:"/>
        <w:id w:val="1223332893"/>
        <w:placeholder>
          <w:docPart w:val="AA96D67D991A40A58312000B8C83138E"/>
        </w:placeholder>
        <w:temporary/>
        <w:showingPlcHdr/>
        <w15:appearance w15:val="hidden"/>
      </w:sdtPr>
      <w:sdtEndPr/>
      <w:sdtContent>
        <w:p w14:paraId="3D33D9EF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093C7E05" w14:textId="74EB2063" w:rsidR="00B51D1B" w:rsidRPr="006E1507" w:rsidRDefault="00873A02" w:rsidP="006E1507">
      <w:r w:rsidRPr="00604A0F">
        <w:t>Past projects included taking a paper driven check in process and turning it into an organized, low-code database platform that streamlined the original process and gave statistical data to show business volume and areas for improvement.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407EC" w14:textId="77777777" w:rsidR="00DA1A57" w:rsidRDefault="00DA1A57" w:rsidP="0068194B">
      <w:r>
        <w:separator/>
      </w:r>
    </w:p>
    <w:p w14:paraId="2C00D083" w14:textId="77777777" w:rsidR="00DA1A57" w:rsidRDefault="00DA1A57"/>
    <w:p w14:paraId="364BFB05" w14:textId="77777777" w:rsidR="00DA1A57" w:rsidRDefault="00DA1A57"/>
  </w:endnote>
  <w:endnote w:type="continuationSeparator" w:id="0">
    <w:p w14:paraId="72CF262F" w14:textId="77777777" w:rsidR="00DA1A57" w:rsidRDefault="00DA1A57" w:rsidP="0068194B">
      <w:r>
        <w:continuationSeparator/>
      </w:r>
    </w:p>
    <w:p w14:paraId="0FF8C859" w14:textId="77777777" w:rsidR="00DA1A57" w:rsidRDefault="00DA1A57"/>
    <w:p w14:paraId="562AA7C4" w14:textId="77777777" w:rsidR="00DA1A57" w:rsidRDefault="00DA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9E40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EB916" w14:textId="77777777" w:rsidR="00DA1A57" w:rsidRDefault="00DA1A57" w:rsidP="0068194B">
      <w:r>
        <w:separator/>
      </w:r>
    </w:p>
    <w:p w14:paraId="6A2F4ED7" w14:textId="77777777" w:rsidR="00DA1A57" w:rsidRDefault="00DA1A57"/>
    <w:p w14:paraId="33F083BE" w14:textId="77777777" w:rsidR="00DA1A57" w:rsidRDefault="00DA1A57"/>
  </w:footnote>
  <w:footnote w:type="continuationSeparator" w:id="0">
    <w:p w14:paraId="31ED4952" w14:textId="77777777" w:rsidR="00DA1A57" w:rsidRDefault="00DA1A57" w:rsidP="0068194B">
      <w:r>
        <w:continuationSeparator/>
      </w:r>
    </w:p>
    <w:p w14:paraId="77228E8D" w14:textId="77777777" w:rsidR="00DA1A57" w:rsidRDefault="00DA1A57"/>
    <w:p w14:paraId="03C3A72B" w14:textId="77777777" w:rsidR="00DA1A57" w:rsidRDefault="00DA1A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95BD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A9EC60F" wp14:editId="3821229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0A544F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20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354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23A4"/>
    <w:rsid w:val="004319E0"/>
    <w:rsid w:val="00437E8C"/>
    <w:rsid w:val="00440225"/>
    <w:rsid w:val="004656C9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4A0F"/>
    <w:rsid w:val="00622DA6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D7885"/>
    <w:rsid w:val="007E6A61"/>
    <w:rsid w:val="00801140"/>
    <w:rsid w:val="00803404"/>
    <w:rsid w:val="00834955"/>
    <w:rsid w:val="00855B59"/>
    <w:rsid w:val="00860461"/>
    <w:rsid w:val="0086487C"/>
    <w:rsid w:val="00870B20"/>
    <w:rsid w:val="00873A02"/>
    <w:rsid w:val="008829F8"/>
    <w:rsid w:val="00885897"/>
    <w:rsid w:val="008A6538"/>
    <w:rsid w:val="008C0FA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C0420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1A57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45B7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C580B"/>
  <w15:chartTrackingRefBased/>
  <w15:docId w15:val="{22F3AD14-3178-47E6-B9E2-61EE31B6F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yob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98956FCEF7450DA98A868A767268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9049B1-447F-4B01-90EB-0F0E836722CF}"/>
      </w:docPartPr>
      <w:docPartBody>
        <w:p w:rsidR="003F1A68" w:rsidRDefault="00C507FD">
          <w:pPr>
            <w:pStyle w:val="BF98956FCEF7450DA98A868A767268B6"/>
          </w:pPr>
          <w:r w:rsidRPr="00CF1A49">
            <w:t>·</w:t>
          </w:r>
        </w:p>
      </w:docPartBody>
    </w:docPart>
    <w:docPart>
      <w:docPartPr>
        <w:name w:val="7C6B5E2F95834534AD63DBC680CB2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88949-ACAC-4768-A6B2-283640DB1F19}"/>
      </w:docPartPr>
      <w:docPartBody>
        <w:p w:rsidR="003F1A68" w:rsidRDefault="00C507FD">
          <w:pPr>
            <w:pStyle w:val="7C6B5E2F95834534AD63DBC680CB24AD"/>
          </w:pPr>
          <w:r w:rsidRPr="00CF1A49">
            <w:t>·</w:t>
          </w:r>
        </w:p>
      </w:docPartBody>
    </w:docPart>
    <w:docPart>
      <w:docPartPr>
        <w:name w:val="26103A6FECB845E3BB5D6E2BF72E6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1328F-14F9-45C7-92E8-9D82C93E8EEA}"/>
      </w:docPartPr>
      <w:docPartBody>
        <w:p w:rsidR="003F1A68" w:rsidRDefault="00C507FD">
          <w:pPr>
            <w:pStyle w:val="26103A6FECB845E3BB5D6E2BF72E60E4"/>
          </w:pPr>
          <w:r w:rsidRPr="00CF1A49">
            <w:t>LinkedIn Profile</w:t>
          </w:r>
        </w:p>
      </w:docPartBody>
    </w:docPart>
    <w:docPart>
      <w:docPartPr>
        <w:name w:val="7A7C77F1CC2F4617AC2AEB33E6007F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3CA6D-8DBA-4C4D-917C-F4C82A10E905}"/>
      </w:docPartPr>
      <w:docPartBody>
        <w:p w:rsidR="003F1A68" w:rsidRDefault="00C507FD">
          <w:pPr>
            <w:pStyle w:val="7A7C77F1CC2F4617AC2AEB33E6007F38"/>
          </w:pPr>
          <w:r w:rsidRPr="00CF1A49">
            <w:t>·</w:t>
          </w:r>
        </w:p>
      </w:docPartBody>
    </w:docPart>
    <w:docPart>
      <w:docPartPr>
        <w:name w:val="2C4D46CFBC164AC1BA21E2A444BAE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78A2F2-01A1-4527-943F-613D79E4D20F}"/>
      </w:docPartPr>
      <w:docPartBody>
        <w:p w:rsidR="003F1A68" w:rsidRDefault="00C507FD">
          <w:pPr>
            <w:pStyle w:val="2C4D46CFBC164AC1BA21E2A444BAE628"/>
          </w:pPr>
          <w:r w:rsidRPr="00CF1A49">
            <w:t>Twitter/Blog/Portfolio</w:t>
          </w:r>
        </w:p>
      </w:docPartBody>
    </w:docPart>
    <w:docPart>
      <w:docPartPr>
        <w:name w:val="F2E33572569D40C588ADB204C6D0D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E12DC-9F17-44E6-AD0E-AA1D97FFB985}"/>
      </w:docPartPr>
      <w:docPartBody>
        <w:p w:rsidR="003F1A68" w:rsidRDefault="00C507FD">
          <w:pPr>
            <w:pStyle w:val="F2E33572569D40C588ADB204C6D0DA0A"/>
          </w:pPr>
          <w:r w:rsidRPr="00CF1A49">
            <w:t>Experience</w:t>
          </w:r>
        </w:p>
      </w:docPartBody>
    </w:docPart>
    <w:docPart>
      <w:docPartPr>
        <w:name w:val="F30A9D0196E64AF783F59FE27FA81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4535D-7687-4A71-B6D5-CA15A1C12699}"/>
      </w:docPartPr>
      <w:docPartBody>
        <w:p w:rsidR="003F1A68" w:rsidRDefault="00C507FD">
          <w:pPr>
            <w:pStyle w:val="F30A9D0196E64AF783F59FE27FA81E21"/>
          </w:pPr>
          <w:r w:rsidRPr="00CF1A49">
            <w:t>Dates From</w:t>
          </w:r>
        </w:p>
      </w:docPartBody>
    </w:docPart>
    <w:docPart>
      <w:docPartPr>
        <w:name w:val="4DA18E6CE66048AC8B9F0AD0BF8403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D158E-835A-4232-AFC7-045D3E6680D7}"/>
      </w:docPartPr>
      <w:docPartBody>
        <w:p w:rsidR="003F1A68" w:rsidRDefault="00C507FD">
          <w:pPr>
            <w:pStyle w:val="4DA18E6CE66048AC8B9F0AD0BF8403E9"/>
          </w:pPr>
          <w:r w:rsidRPr="00CF1A49">
            <w:t>To</w:t>
          </w:r>
        </w:p>
      </w:docPartBody>
    </w:docPart>
    <w:docPart>
      <w:docPartPr>
        <w:name w:val="D6D99C27052E4855AD004DE4F73B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E5F00-BD57-4AE2-B7CD-BC36292CB938}"/>
      </w:docPartPr>
      <w:docPartBody>
        <w:p w:rsidR="003F1A68" w:rsidRDefault="00C507FD">
          <w:pPr>
            <w:pStyle w:val="D6D99C27052E4855AD004DE4F73BF7D7"/>
          </w:pPr>
          <w:r w:rsidRPr="00CF1A49">
            <w:t>Dates From</w:t>
          </w:r>
        </w:p>
      </w:docPartBody>
    </w:docPart>
    <w:docPart>
      <w:docPartPr>
        <w:name w:val="12BC7E8335F94C9882172DC12D7C0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C7F0C-6781-4D63-8FDB-47D22D01CB67}"/>
      </w:docPartPr>
      <w:docPartBody>
        <w:p w:rsidR="003F1A68" w:rsidRDefault="00C507FD">
          <w:pPr>
            <w:pStyle w:val="12BC7E8335F94C9882172DC12D7C05FE"/>
          </w:pPr>
          <w:r w:rsidRPr="00CF1A49">
            <w:t>Education</w:t>
          </w:r>
        </w:p>
      </w:docPartBody>
    </w:docPart>
    <w:docPart>
      <w:docPartPr>
        <w:name w:val="A9C5F48017174E9AA6EDB069073B70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9FE06-7495-4FF0-813A-94416244F655}"/>
      </w:docPartPr>
      <w:docPartBody>
        <w:p w:rsidR="003F1A68" w:rsidRDefault="00C507FD">
          <w:pPr>
            <w:pStyle w:val="A9C5F48017174E9AA6EDB069073B70BB"/>
          </w:pPr>
          <w:r w:rsidRPr="00CF1A49">
            <w:t>It’s okay to brag about your GPA, awards, and honors. Feel free to summarize your coursework too.</w:t>
          </w:r>
        </w:p>
      </w:docPartBody>
    </w:docPart>
    <w:docPart>
      <w:docPartPr>
        <w:name w:val="4A40D2A9E6984D6F97AE8DC8B465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5C93D-8749-49B1-A1E3-05ABC836C9B4}"/>
      </w:docPartPr>
      <w:docPartBody>
        <w:p w:rsidR="003F1A68" w:rsidRDefault="00C507FD">
          <w:pPr>
            <w:pStyle w:val="4A40D2A9E6984D6F97AE8DC8B46596DE"/>
          </w:pPr>
          <w:r w:rsidRPr="00CF1A49">
            <w:t>Skills</w:t>
          </w:r>
        </w:p>
      </w:docPartBody>
    </w:docPart>
    <w:docPart>
      <w:docPartPr>
        <w:name w:val="B7F490DF68584FB1B8415D478DB28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5A281-5128-442D-851A-97C993738153}"/>
      </w:docPartPr>
      <w:docPartBody>
        <w:p w:rsidR="003F1A68" w:rsidRDefault="00C507FD">
          <w:pPr>
            <w:pStyle w:val="B7F490DF68584FB1B8415D478DB2831E"/>
          </w:pPr>
          <w:r w:rsidRPr="006E1507">
            <w:t>List one of your strengths</w:t>
          </w:r>
        </w:p>
      </w:docPartBody>
    </w:docPart>
    <w:docPart>
      <w:docPartPr>
        <w:name w:val="B440735C1C7A453EADD54C00AB8CF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716EE-8A77-437A-8460-F0C08288EF1F}"/>
      </w:docPartPr>
      <w:docPartBody>
        <w:p w:rsidR="003F1A68" w:rsidRDefault="00C507FD">
          <w:pPr>
            <w:pStyle w:val="B440735C1C7A453EADD54C00AB8CFADA"/>
          </w:pPr>
          <w:r w:rsidRPr="006E1507">
            <w:t>List one of your strengths</w:t>
          </w:r>
        </w:p>
      </w:docPartBody>
    </w:docPart>
    <w:docPart>
      <w:docPartPr>
        <w:name w:val="AA96D67D991A40A58312000B8C831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E4B546-BEFD-4694-A278-14EEEAF132B1}"/>
      </w:docPartPr>
      <w:docPartBody>
        <w:p w:rsidR="003F1A68" w:rsidRDefault="00C507FD">
          <w:pPr>
            <w:pStyle w:val="AA96D67D991A40A58312000B8C83138E"/>
          </w:pPr>
          <w:r w:rsidRPr="00CF1A49">
            <w:t>Activities</w:t>
          </w:r>
        </w:p>
      </w:docPartBody>
    </w:docPart>
    <w:docPart>
      <w:docPartPr>
        <w:name w:val="63C63306C2D64271B6FBE7847E138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A354F-EE8B-4810-BEA3-E18264B61B0E}"/>
      </w:docPartPr>
      <w:docPartBody>
        <w:p w:rsidR="00000000" w:rsidRDefault="00127E2F" w:rsidP="00127E2F">
          <w:pPr>
            <w:pStyle w:val="63C63306C2D64271B6FBE7847E138C12"/>
          </w:pPr>
          <w:r w:rsidRPr="00CF1A49">
            <w:t>Dates From</w:t>
          </w:r>
        </w:p>
      </w:docPartBody>
    </w:docPart>
    <w:docPart>
      <w:docPartPr>
        <w:name w:val="140AFC7BF9FC4B56B978C4B9FE2F8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C7A798-C815-4992-B2EA-31C5D3D9ABDD}"/>
      </w:docPartPr>
      <w:docPartBody>
        <w:p w:rsidR="00000000" w:rsidRDefault="00127E2F" w:rsidP="00127E2F">
          <w:pPr>
            <w:pStyle w:val="140AFC7BF9FC4B56B978C4B9FE2F85E4"/>
          </w:pPr>
          <w:r w:rsidRPr="00CF1A49">
            <w:t>To</w:t>
          </w:r>
        </w:p>
      </w:docPartBody>
    </w:docPart>
    <w:docPart>
      <w:docPartPr>
        <w:name w:val="BED4572F3DBD4666B749FCAB7055A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CCA889-2072-45B1-802D-1B5A4B1BBEF2}"/>
      </w:docPartPr>
      <w:docPartBody>
        <w:p w:rsidR="00000000" w:rsidRDefault="00127E2F" w:rsidP="00127E2F">
          <w:pPr>
            <w:pStyle w:val="BED4572F3DBD4666B749FCAB7055AF4B"/>
          </w:pPr>
          <w:r w:rsidRPr="00CF1A49">
            <w:t>Describe your responsibilities and achievements in terms of impact and results. Use examples, but keep it short.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7FD"/>
    <w:rsid w:val="00127E2F"/>
    <w:rsid w:val="003F1A68"/>
    <w:rsid w:val="00727E34"/>
    <w:rsid w:val="00C507FD"/>
    <w:rsid w:val="00D4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A2F65C271B4388AB768B1FA10322B9">
    <w:name w:val="D5A2F65C271B4388AB768B1FA10322B9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9384572042F480DA383C88DF0478E57">
    <w:name w:val="59384572042F480DA383C88DF0478E57"/>
  </w:style>
  <w:style w:type="paragraph" w:customStyle="1" w:styleId="BCBA9677906B4F33AF393407AA8DD95D">
    <w:name w:val="BCBA9677906B4F33AF393407AA8DD95D"/>
  </w:style>
  <w:style w:type="paragraph" w:customStyle="1" w:styleId="BF98956FCEF7450DA98A868A767268B6">
    <w:name w:val="BF98956FCEF7450DA98A868A767268B6"/>
  </w:style>
  <w:style w:type="paragraph" w:customStyle="1" w:styleId="9FF9970DB4574609A239680D088A0AE6">
    <w:name w:val="9FF9970DB4574609A239680D088A0AE6"/>
  </w:style>
  <w:style w:type="paragraph" w:customStyle="1" w:styleId="21D76F9E4C344668B209157A7B583A0A">
    <w:name w:val="21D76F9E4C344668B209157A7B583A0A"/>
  </w:style>
  <w:style w:type="paragraph" w:customStyle="1" w:styleId="7C6B5E2F95834534AD63DBC680CB24AD">
    <w:name w:val="7C6B5E2F95834534AD63DBC680CB24AD"/>
  </w:style>
  <w:style w:type="paragraph" w:customStyle="1" w:styleId="26103A6FECB845E3BB5D6E2BF72E60E4">
    <w:name w:val="26103A6FECB845E3BB5D6E2BF72E60E4"/>
  </w:style>
  <w:style w:type="paragraph" w:customStyle="1" w:styleId="7A7C77F1CC2F4617AC2AEB33E6007F38">
    <w:name w:val="7A7C77F1CC2F4617AC2AEB33E6007F38"/>
  </w:style>
  <w:style w:type="paragraph" w:customStyle="1" w:styleId="2C4D46CFBC164AC1BA21E2A444BAE628">
    <w:name w:val="2C4D46CFBC164AC1BA21E2A444BAE628"/>
  </w:style>
  <w:style w:type="paragraph" w:customStyle="1" w:styleId="29A50DE4AB024B59A2EA242C6FB8690C">
    <w:name w:val="29A50DE4AB024B59A2EA242C6FB8690C"/>
  </w:style>
  <w:style w:type="paragraph" w:customStyle="1" w:styleId="F2E33572569D40C588ADB204C6D0DA0A">
    <w:name w:val="F2E33572569D40C588ADB204C6D0DA0A"/>
  </w:style>
  <w:style w:type="paragraph" w:customStyle="1" w:styleId="F30A9D0196E64AF783F59FE27FA81E21">
    <w:name w:val="F30A9D0196E64AF783F59FE27FA81E21"/>
  </w:style>
  <w:style w:type="paragraph" w:customStyle="1" w:styleId="4DA18E6CE66048AC8B9F0AD0BF8403E9">
    <w:name w:val="4DA18E6CE66048AC8B9F0AD0BF8403E9"/>
  </w:style>
  <w:style w:type="paragraph" w:customStyle="1" w:styleId="7E4CB4F01F174A378EE554DD080D528D">
    <w:name w:val="7E4CB4F01F174A378EE554DD080D528D"/>
  </w:style>
  <w:style w:type="character" w:styleId="SubtleReference">
    <w:name w:val="Subtle Reference"/>
    <w:basedOn w:val="DefaultParagraphFont"/>
    <w:uiPriority w:val="10"/>
    <w:qFormat/>
    <w:rsid w:val="00127E2F"/>
    <w:rPr>
      <w:b/>
      <w:caps w:val="0"/>
      <w:smallCaps/>
      <w:color w:val="595959" w:themeColor="text1" w:themeTint="A6"/>
    </w:rPr>
  </w:style>
  <w:style w:type="paragraph" w:customStyle="1" w:styleId="168E4A4AC1A34883A3296C71C3D81007">
    <w:name w:val="168E4A4AC1A34883A3296C71C3D81007"/>
  </w:style>
  <w:style w:type="paragraph" w:customStyle="1" w:styleId="9A8DB58093D9434A935C24D35499D468">
    <w:name w:val="9A8DB58093D9434A935C24D35499D468"/>
  </w:style>
  <w:style w:type="paragraph" w:customStyle="1" w:styleId="D6D99C27052E4855AD004DE4F73BF7D7">
    <w:name w:val="D6D99C27052E4855AD004DE4F73BF7D7"/>
  </w:style>
  <w:style w:type="paragraph" w:customStyle="1" w:styleId="1825274B39A4482C84231CD1D6A283ED">
    <w:name w:val="1825274B39A4482C84231CD1D6A283ED"/>
  </w:style>
  <w:style w:type="paragraph" w:customStyle="1" w:styleId="CB4B362B5D9B484F9ED52FC9024E05D5">
    <w:name w:val="CB4B362B5D9B484F9ED52FC9024E05D5"/>
  </w:style>
  <w:style w:type="paragraph" w:customStyle="1" w:styleId="5C390034184F4EFBAFA9D40B642EDD90">
    <w:name w:val="5C390034184F4EFBAFA9D40B642EDD90"/>
  </w:style>
  <w:style w:type="paragraph" w:customStyle="1" w:styleId="3B9FC4D6E9474054BDF7749E687C1E88">
    <w:name w:val="3B9FC4D6E9474054BDF7749E687C1E88"/>
  </w:style>
  <w:style w:type="paragraph" w:customStyle="1" w:styleId="12BC7E8335F94C9882172DC12D7C05FE">
    <w:name w:val="12BC7E8335F94C9882172DC12D7C05FE"/>
  </w:style>
  <w:style w:type="paragraph" w:customStyle="1" w:styleId="BF7FF18E3B3E4374B6EDD3C9EACF8FCE">
    <w:name w:val="BF7FF18E3B3E4374B6EDD3C9EACF8FCE"/>
  </w:style>
  <w:style w:type="paragraph" w:customStyle="1" w:styleId="18B181AD45594C708120B629A752D17B">
    <w:name w:val="18B181AD45594C708120B629A752D17B"/>
  </w:style>
  <w:style w:type="paragraph" w:customStyle="1" w:styleId="585CA943286442B8A6D9444052434BBD">
    <w:name w:val="585CA943286442B8A6D9444052434BBD"/>
  </w:style>
  <w:style w:type="paragraph" w:customStyle="1" w:styleId="54BA7E157BA548E9A6EE461DAD2AAF64">
    <w:name w:val="54BA7E157BA548E9A6EE461DAD2AAF64"/>
  </w:style>
  <w:style w:type="paragraph" w:customStyle="1" w:styleId="A9C5F48017174E9AA6EDB069073B70BB">
    <w:name w:val="A9C5F48017174E9AA6EDB069073B70BB"/>
  </w:style>
  <w:style w:type="paragraph" w:customStyle="1" w:styleId="D5A4F28275894C6B969C54E18493189B">
    <w:name w:val="D5A4F28275894C6B969C54E18493189B"/>
  </w:style>
  <w:style w:type="paragraph" w:customStyle="1" w:styleId="BF977013F5CA4265AC8DCD92F82D27E7">
    <w:name w:val="BF977013F5CA4265AC8DCD92F82D27E7"/>
  </w:style>
  <w:style w:type="paragraph" w:customStyle="1" w:styleId="875A7E605FB048128B4B66439F1F4F15">
    <w:name w:val="875A7E605FB048128B4B66439F1F4F15"/>
  </w:style>
  <w:style w:type="paragraph" w:customStyle="1" w:styleId="1E0165A166E1412E8EBAE5F728C69512">
    <w:name w:val="1E0165A166E1412E8EBAE5F728C69512"/>
  </w:style>
  <w:style w:type="paragraph" w:customStyle="1" w:styleId="F875FC5F51CD4DE09161737E43D818B2">
    <w:name w:val="F875FC5F51CD4DE09161737E43D818B2"/>
  </w:style>
  <w:style w:type="paragraph" w:customStyle="1" w:styleId="4A40D2A9E6984D6F97AE8DC8B46596DE">
    <w:name w:val="4A40D2A9E6984D6F97AE8DC8B46596DE"/>
  </w:style>
  <w:style w:type="paragraph" w:customStyle="1" w:styleId="7C3AAD9EB7C84E16B9E7AB38E995FB53">
    <w:name w:val="7C3AAD9EB7C84E16B9E7AB38E995FB53"/>
  </w:style>
  <w:style w:type="paragraph" w:customStyle="1" w:styleId="4B83007E10D64187A94D3F33A02EB80F">
    <w:name w:val="4B83007E10D64187A94D3F33A02EB80F"/>
  </w:style>
  <w:style w:type="paragraph" w:customStyle="1" w:styleId="753ADC27B1CC413DB6E35EDB6D556D79">
    <w:name w:val="753ADC27B1CC413DB6E35EDB6D556D79"/>
  </w:style>
  <w:style w:type="paragraph" w:customStyle="1" w:styleId="B7F490DF68584FB1B8415D478DB2831E">
    <w:name w:val="B7F490DF68584FB1B8415D478DB2831E"/>
  </w:style>
  <w:style w:type="paragraph" w:customStyle="1" w:styleId="B440735C1C7A453EADD54C00AB8CFADA">
    <w:name w:val="B440735C1C7A453EADD54C00AB8CFADA"/>
  </w:style>
  <w:style w:type="paragraph" w:customStyle="1" w:styleId="AA96D67D991A40A58312000B8C83138E">
    <w:name w:val="AA96D67D991A40A58312000B8C83138E"/>
  </w:style>
  <w:style w:type="paragraph" w:customStyle="1" w:styleId="8233910742854A1FB3B11108CC55AF87">
    <w:name w:val="8233910742854A1FB3B11108CC55AF87"/>
  </w:style>
  <w:style w:type="paragraph" w:customStyle="1" w:styleId="D8D9D34446764535BB5AD634D3EB2FAD">
    <w:name w:val="D8D9D34446764535BB5AD634D3EB2FAD"/>
    <w:rsid w:val="00127E2F"/>
  </w:style>
  <w:style w:type="paragraph" w:customStyle="1" w:styleId="20292A4AD68B4F29B9C4124E052FD01A">
    <w:name w:val="20292A4AD68B4F29B9C4124E052FD01A"/>
    <w:rsid w:val="00127E2F"/>
  </w:style>
  <w:style w:type="paragraph" w:customStyle="1" w:styleId="0CD61F5E25A1401990F32B1AADA73E38">
    <w:name w:val="0CD61F5E25A1401990F32B1AADA73E38"/>
    <w:rsid w:val="00127E2F"/>
  </w:style>
  <w:style w:type="paragraph" w:customStyle="1" w:styleId="B62E1F06B72249219AF8CB2D5EAFC0AC">
    <w:name w:val="B62E1F06B72249219AF8CB2D5EAFC0AC"/>
    <w:rsid w:val="00127E2F"/>
  </w:style>
  <w:style w:type="paragraph" w:customStyle="1" w:styleId="D090E33CE3CD4AE5A734E97089C3906B">
    <w:name w:val="D090E33CE3CD4AE5A734E97089C3906B"/>
    <w:rsid w:val="00127E2F"/>
  </w:style>
  <w:style w:type="paragraph" w:customStyle="1" w:styleId="63C63306C2D64271B6FBE7847E138C12">
    <w:name w:val="63C63306C2D64271B6FBE7847E138C12"/>
    <w:rsid w:val="00127E2F"/>
  </w:style>
  <w:style w:type="paragraph" w:customStyle="1" w:styleId="140AFC7BF9FC4B56B978C4B9FE2F85E4">
    <w:name w:val="140AFC7BF9FC4B56B978C4B9FE2F85E4"/>
    <w:rsid w:val="00127E2F"/>
  </w:style>
  <w:style w:type="paragraph" w:customStyle="1" w:styleId="3B9C83EB81EE4B15A7635508CB465B6D">
    <w:name w:val="3B9C83EB81EE4B15A7635508CB465B6D"/>
    <w:rsid w:val="00127E2F"/>
  </w:style>
  <w:style w:type="paragraph" w:customStyle="1" w:styleId="57307D9972854AD0AFD7D6E492C4D749">
    <w:name w:val="57307D9972854AD0AFD7D6E492C4D749"/>
    <w:rsid w:val="00127E2F"/>
  </w:style>
  <w:style w:type="paragraph" w:customStyle="1" w:styleId="BED4572F3DBD4666B749FCAB7055AF4B">
    <w:name w:val="BED4572F3DBD4666B749FCAB7055AF4B"/>
    <w:rsid w:val="00127E2F"/>
  </w:style>
  <w:style w:type="paragraph" w:customStyle="1" w:styleId="59A6ED3F8AD944F39F03E4AE5F51C874">
    <w:name w:val="59A6ED3F8AD944F39F03E4AE5F51C874"/>
    <w:rsid w:val="00127E2F"/>
  </w:style>
  <w:style w:type="paragraph" w:customStyle="1" w:styleId="E7437319EFBC4C4FB8BA9A3EF5C0A06D">
    <w:name w:val="E7437319EFBC4C4FB8BA9A3EF5C0A06D"/>
    <w:rsid w:val="00127E2F"/>
  </w:style>
  <w:style w:type="paragraph" w:customStyle="1" w:styleId="BC07485BEA8044E5A7A2D1B8492B06CF">
    <w:name w:val="BC07485BEA8044E5A7A2D1B8492B06CF"/>
    <w:rsid w:val="00127E2F"/>
  </w:style>
  <w:style w:type="paragraph" w:customStyle="1" w:styleId="E5CD9C8FBD644DB79DEA1C97CBDE3AF7">
    <w:name w:val="E5CD9C8FBD644DB79DEA1C97CBDE3AF7"/>
    <w:rsid w:val="00127E2F"/>
  </w:style>
  <w:style w:type="paragraph" w:customStyle="1" w:styleId="D9AEF3F3BE1D41368240AB98F47D641D">
    <w:name w:val="D9AEF3F3BE1D41368240AB98F47D641D"/>
    <w:rsid w:val="00127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and Jessica</dc:creator>
  <cp:keywords/>
  <dc:description/>
  <cp:lastModifiedBy>Sean Farr</cp:lastModifiedBy>
  <cp:revision>5</cp:revision>
  <dcterms:created xsi:type="dcterms:W3CDTF">2021-11-25T21:02:00Z</dcterms:created>
  <dcterms:modified xsi:type="dcterms:W3CDTF">2021-12-05T04:13:00Z</dcterms:modified>
  <cp:category/>
</cp:coreProperties>
</file>